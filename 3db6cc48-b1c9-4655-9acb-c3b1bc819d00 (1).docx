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>Suraksha M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>2/30 Amman Kovil Street ,Kurippan kulam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Mobile: 9585582145</w:t>
      </w:r>
    </w:p>
    <w:p>
      <w:pPr>
        <w:spacing w:after="24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E mail id: suraksham8@gmail.com</w:t>
      </w:r>
    </w:p>
    <w:p>
      <w:pPr>
        <w:spacing w:after="0" w:line="240" w:lineRule="auto"/>
        <w:jc w:val="both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00000"/>
          <w:sz w:val="24"/>
          <w:szCs w:val="24"/>
          <w:lang w:eastAsia="en-IN"/>
        </w:rPr>
        <w:t xml:space="preserve">Career Objective: </w:t>
      </w: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To work in an environment offering challenging career opportunities where I can apply and enhance my skills for solving diverse technical problems. 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</w:p>
    <w:p>
      <w:pPr>
        <w:spacing w:after="20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00000"/>
          <w:sz w:val="24"/>
          <w:szCs w:val="24"/>
          <w:lang w:eastAsia="en-IN"/>
        </w:rPr>
        <w:t>Educational Qualification: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3"/>
        <w:gridCol w:w="1219"/>
        <w:gridCol w:w="3658"/>
        <w:gridCol w:w="1469"/>
        <w:gridCol w:w="1661"/>
      </w:tblGrid>
      <w:tr>
        <w:trPr>
          <w:trHeight w:val="297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S. No 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 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Name of Institution 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Percentage/ CGPA</w:t>
            </w:r>
          </w:p>
        </w:tc>
      </w:tr>
      <w:tr>
        <w:trPr>
          <w:trHeight w:val="495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lang w:eastAsia="en-IN"/>
              </w:rPr>
              <w:t>B.Sc (CS)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  <w:t xml:space="preserve">Rani Anna Govt College for Women,Tirunelveli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lang w:eastAsia="en-IN"/>
              </w:rPr>
              <w:t>2021-Present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  <w:t>85%</w:t>
            </w:r>
            <w:bookmarkStart w:id="0" w:name="_GoBack"/>
            <w:bookmarkEnd w:id="0"/>
          </w:p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lang w:eastAsia="en-IN"/>
              </w:rPr>
              <w:t>(I-IV Sem)</w:t>
            </w:r>
          </w:p>
        </w:tc>
      </w:tr>
      <w:tr>
        <w:trPr>
          <w:trHeight w:val="297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  <w:t>West thirunelveli higher secondary school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  <w:t>82%</w:t>
            </w:r>
          </w:p>
        </w:tc>
      </w:tr>
      <w:tr>
        <w:trPr>
          <w:trHeight w:val="297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lang w:eastAsia="en-IN"/>
              </w:rPr>
              <w:t>SSLC 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  <w:t>West thirunelveli higher secondary school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  <w:t>76%</w:t>
            </w:r>
          </w:p>
        </w:tc>
      </w:tr>
    </w:tbl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</w:p>
    <w:p>
      <w:pPr>
        <w:spacing w:after="20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00000"/>
          <w:sz w:val="24"/>
          <w:szCs w:val="24"/>
          <w:lang w:eastAsia="en-IN"/>
        </w:rPr>
        <w:t>Technical Skills: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Html, Css</w:t>
      </w:r>
    </w:p>
    <w:p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Greenfoot</w:t>
      </w:r>
    </w:p>
    <w:p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Java</w:t>
      </w:r>
    </w:p>
    <w:p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python</w:t>
      </w:r>
    </w:p>
    <w:p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c</w:t>
      </w:r>
    </w:p>
    <w:p>
      <w:pPr>
        <w:spacing w:before="240"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00000"/>
          <w:sz w:val="24"/>
          <w:szCs w:val="24"/>
          <w:lang w:eastAsia="en-IN"/>
        </w:rPr>
        <w:t>Workshops/ Trainings:</w:t>
      </w:r>
    </w:p>
    <w:p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Participated in a workshop on Green Foot.</w:t>
      </w:r>
    </w:p>
    <w:p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 xml:space="preserve">participated in a workshop on </w:t>
      </w:r>
      <w:r>
        <w:rPr>
          <w:rFonts w:ascii="Times New Roman" w:eastAsia="Times New Roman" w:cs="Times New Roman" w:hAnsi="Times New Roman"/>
          <w:color w:val="0000FF"/>
          <w:sz w:val="24"/>
          <w:szCs w:val="24"/>
          <w:u w:val="single"/>
          <w:lang w:eastAsia="en-IN"/>
        </w:rPr>
        <w:t>py</w:t>
      </w: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thon in machine learning.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00000"/>
          <w:sz w:val="24"/>
          <w:szCs w:val="24"/>
          <w:lang w:eastAsia="en-IN"/>
        </w:rPr>
        <w:t>Achievements: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Got second price for Painting conducted by Cherai Academy of fine arts.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00000"/>
          <w:sz w:val="24"/>
          <w:szCs w:val="24"/>
          <w:lang w:eastAsia="en-IN"/>
        </w:rPr>
        <w:t>Hobbies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Reading Books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 xml:space="preserve">Painting </w:t>
      </w:r>
    </w:p>
    <w:p>
      <w:pP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 Learning new idea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00000"/>
          <w:sz w:val="24"/>
          <w:szCs w:val="24"/>
          <w:lang w:eastAsia="en-IN"/>
        </w:rPr>
        <w:t>Personal Strengths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Initiator 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Adaptable and flexible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Team worker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00000"/>
          <w:sz w:val="24"/>
          <w:szCs w:val="24"/>
          <w:lang w:eastAsia="en-IN"/>
        </w:rPr>
        <w:t>Languages known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Speak: English, Tamil, 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Read &amp; Write: English, Tamil</w:t>
      </w:r>
    </w:p>
    <w:p>
      <w:pPr>
        <w:spacing w:after="24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br/>
        <w:br/>
        <w:br/>
        <w:br/>
        <w:br/>
        <w:br/>
        <w:br/>
        <w:br/>
        <w:br/>
        <w:br/>
        <w:br/>
      </w:r>
    </w:p>
    <w:p>
      <w:pPr>
        <w:spacing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00000"/>
          <w:sz w:val="24"/>
          <w:szCs w:val="24"/>
          <w:lang w:eastAsia="en-IN"/>
        </w:rPr>
        <w:t>Date:28.10.2023                                                                                                                                          </w:t>
      </w:r>
    </w:p>
    <w:p>
      <w:pPr>
        <w:spacing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00000"/>
          <w:sz w:val="24"/>
          <w:szCs w:val="24"/>
          <w:lang w:eastAsia="en-IN"/>
        </w:rPr>
        <w:t xml:space="preserve">Place:kurippan kulam                                   M.Suraksha                                      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color w:val="000000"/>
          <w:sz w:val="24"/>
          <w:szCs w:val="24"/>
          <w:lang w:eastAsia="en-IN"/>
        </w:rPr>
        <w:br/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"/>
        <w:gridCol w:w="277"/>
        <w:gridCol w:w="90"/>
      </w:tblGrid>
      <w:tr>
        <w:tc>
          <w:tcPr>
            <w:gridSpan w:val="2"/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114298" distR="114298">
                      <wp:extent cx="307974" cy="307974"/>
                      <wp:effectExtent l="0" t="0" r="0" b="0"/>
                      <wp:docPr id="1" name="矩形 1" descr="https://lh3.googleusercontent.com/a/ACg8ocJHRMcgg87IUt3DGRKx3Piy8cmmSZI-e4Q8Vhk2scZM=s40-p-mo"/>
                      <wp:cNvGraphicFramePr>
                        <a:graphicFrameLocks noChangeAspect="1"/>
                      </wp:cNvGraphicFramePr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07974" cy="307974"/>
                              </a:xfrm>
                              <a:prstGeom prst="rect"/>
                              <a:noFill/>
                              <a:ln w="12700" cmpd="sng" cap="flat">
                                <a:noFill/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anchor="t" anchorCtr="0" upright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type="#_x0000_t1" id="矩形 2" o:spid="_x0000_s2" filled="f" stroked="f" strokeweight="1.0pt" alt="https://lh3.googleusercontent.com/a/ACg8ocJHRMcgg87IUt3DGRKx3Piy8cmmSZI-e4Q8Vhk2scZM=s40-p-mo" style="width:24.249998pt;&#10;height:24.249998pt;">
                      <v:stroke color="#000000"/>
                      <o:lock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rPr>
          <w:gridAfter w:val="2"/>
          <w:wAfter w:w="367" w:type="dxa"/>
        </w:trPr>
        <w:tc>
          <w:tcPr>
            <w:vAlign w:val="center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  <w:lang w:eastAsia="en-IN"/>
              </w:rPr>
            </w:pPr>
          </w:p>
        </w:tc>
      </w:tr>
    </w:tbl>
    <w:p/>
    <w:sectPr>
      <w:pgSz w:w="11906" w:h="16838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5884644"/>
    <w:multiLevelType w:val="multilevel"/>
    <w:tmpl w:val="C59229D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2D0D46"/>
    <w:multiLevelType w:val="multilevel"/>
    <w:tmpl w:val="F782C35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D2FE7"/>
    <w:multiLevelType w:val="multilevel"/>
    <w:tmpl w:val="B6A8DAF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807F89"/>
    <w:multiLevelType w:val="multilevel"/>
    <w:tmpl w:val="FA86AB9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  <w:style w:type="character" w:styleId="16">
    <w:name w:val="Hyperlink"/>
    <w:basedOn w:val="10"/>
    <w:rPr>
      <w:color w:val="0000FF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2</Pages>
  <Words>161</Words>
  <Characters>918</Characters>
  <Lines>76</Lines>
  <Paragraphs>53</Paragraphs>
  <CharactersWithSpaces>1263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Shameer</dc:creator>
  <cp:lastModifiedBy>vivo user</cp:lastModifiedBy>
  <cp:revision>2</cp:revision>
  <dcterms:created xsi:type="dcterms:W3CDTF">2023-10-28T04:52:00Z</dcterms:created>
  <dcterms:modified xsi:type="dcterms:W3CDTF">2023-10-28T05:16:30Z</dcterms:modified>
</cp:coreProperties>
</file>